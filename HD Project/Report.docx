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9B5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DD39696" wp14:editId="6944F0F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D7487B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82A735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DD83A9" wp14:editId="5F978176">
                      <wp:extent cx="3528695" cy="1210614"/>
                      <wp:effectExtent l="0" t="0" r="0" b="5715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BDB2E" w14:textId="398BB02E" w:rsidR="00D077E9" w:rsidRDefault="00472855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Distinction </w:t>
                                  </w:r>
                                </w:p>
                                <w:p w14:paraId="3EF29A9F" w14:textId="4B8D2BCC" w:rsidR="00472855" w:rsidRPr="00D86945" w:rsidRDefault="00472855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DD8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092BDB2E" w14:textId="398BB02E" w:rsidR="00D077E9" w:rsidRDefault="00472855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Distinction </w:t>
                            </w:r>
                          </w:p>
                          <w:p w14:paraId="3EF29A9F" w14:textId="4B8D2BCC" w:rsidR="00472855" w:rsidRPr="00D86945" w:rsidRDefault="00472855" w:rsidP="00D077E9">
                            <w:pPr>
                              <w:pStyle w:val="Title"/>
                              <w:spacing w:after="0"/>
                            </w:pPr>
                            <w:r>
                              <w:t>Project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F97611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D2E231" wp14:editId="463C4F0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7C003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6BE95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86976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357123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4DBDC99C2A14B499CC2B24375DA1C5D"/>
              </w:placeholder>
              <w15:appearance w15:val="hidden"/>
            </w:sdtPr>
            <w:sdtEndPr/>
            <w:sdtContent>
              <w:p w14:paraId="3EE2B586" w14:textId="7EACF539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F3882">
                  <w:rPr>
                    <w:rStyle w:val="SubtitleChar"/>
                    <w:b w:val="0"/>
                    <w:noProof/>
                  </w:rPr>
                  <w:t>October 26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A5A9B2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AFFE6F" wp14:editId="04C0A1B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77968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FE762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D080B0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89C5A0C" w14:textId="4FF497E6" w:rsidR="00D077E9" w:rsidRDefault="002E65BE" w:rsidP="00D077E9">
            <w:sdt>
              <w:sdtPr>
                <w:id w:val="-1740469667"/>
                <w:placeholder>
                  <w:docPart w:val="42D6CA38208E48EE9A206FC9E3A440CD"/>
                </w:placeholder>
                <w15:appearance w15:val="hidden"/>
              </w:sdtPr>
              <w:sdtEndPr/>
              <w:sdtContent>
                <w:r w:rsidR="00472855">
                  <w:t>Jeel Patel</w:t>
                </w:r>
              </w:sdtContent>
            </w:sdt>
          </w:p>
          <w:p w14:paraId="413748EA" w14:textId="1282056F" w:rsidR="00D077E9" w:rsidRDefault="00472855" w:rsidP="00D077E9">
            <w:r>
              <w:t>Tutor: Ubaid Mehmood</w:t>
            </w:r>
          </w:p>
          <w:p w14:paraId="00F5089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E62E33C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6D08EEED" wp14:editId="0AC2E732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2C2E9F" wp14:editId="2405723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B8E6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FB638B" wp14:editId="6A26DB3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F50BC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2B44186" w14:textId="3683159F" w:rsidR="00D077E9" w:rsidRPr="004F3882" w:rsidRDefault="00472855" w:rsidP="00D077E9">
      <w:pPr>
        <w:pStyle w:val="Heading1"/>
        <w:rPr>
          <w:i/>
          <w:iCs/>
        </w:rPr>
      </w:pPr>
      <w:r w:rsidRPr="004F3882">
        <w:rPr>
          <w:i/>
          <w:iCs/>
        </w:rPr>
        <w:lastRenderedPageBreak/>
        <w:t xml:space="preserve">Crime Scene Investigation Episodes </w:t>
      </w:r>
      <w:r w:rsidR="004F3882" w:rsidRPr="004F3882">
        <w:rPr>
          <w:i/>
          <w:iCs/>
        </w:rPr>
        <w:t>Database</w:t>
      </w:r>
    </w:p>
    <w:tbl>
      <w:tblPr>
        <w:tblW w:w="10181" w:type="dxa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1"/>
      </w:tblGrid>
      <w:tr w:rsidR="00D077E9" w14:paraId="4AD2CB22" w14:textId="77777777" w:rsidTr="004F3882">
        <w:trPr>
          <w:trHeight w:val="3546"/>
        </w:trPr>
        <w:tc>
          <w:tcPr>
            <w:tcW w:w="10181" w:type="dxa"/>
          </w:tcPr>
          <w:p w14:paraId="4BEF3EFD" w14:textId="4C488E4E" w:rsidR="00DF027C" w:rsidRDefault="00DF027C" w:rsidP="00DF027C"/>
          <w:p w14:paraId="5509EA0F" w14:textId="1F64089C" w:rsidR="004F3882" w:rsidRDefault="004F3882" w:rsidP="004F3882">
            <w:pPr>
              <w:pStyle w:val="Title"/>
              <w:rPr>
                <w:sz w:val="40"/>
                <w:szCs w:val="32"/>
              </w:rPr>
            </w:pPr>
            <w:r w:rsidRPr="004F3882">
              <w:rPr>
                <w:sz w:val="40"/>
                <w:szCs w:val="32"/>
              </w:rPr>
              <w:t>Requirement Overview</w:t>
            </w:r>
          </w:p>
          <w:sdt>
            <w:sdtPr>
              <w:id w:val="-2056388886"/>
              <w:placeholder>
                <w:docPart w:val="368903896EB742EDB8C3BB56862C0BCF"/>
              </w:placeholder>
              <w:temporary/>
              <w:showingPlcHdr/>
              <w15:appearance w15:val="hidden"/>
            </w:sdtPr>
            <w:sdtEndPr/>
            <w:sdtContent>
              <w:p w14:paraId="3450494D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0718DD34" w14:textId="77777777" w:rsidR="00DF027C" w:rsidRDefault="00DF027C" w:rsidP="00DF027C"/>
          <w:sdt>
            <w:sdtPr>
              <w:id w:val="-1742009241"/>
              <w:placeholder>
                <w:docPart w:val="3B4EFD980ACB4FE4B41C210D7F64A660"/>
              </w:placeholder>
              <w:temporary/>
              <w:showingPlcHdr/>
              <w15:appearance w15:val="hidden"/>
            </w:sdtPr>
            <w:sdtEndPr/>
            <w:sdtContent>
              <w:p w14:paraId="5FEAB947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264F0784" w14:textId="77777777" w:rsidTr="004F3882">
        <w:trPr>
          <w:trHeight w:val="5931"/>
        </w:trPr>
        <w:tc>
          <w:tcPr>
            <w:tcW w:w="10181" w:type="dxa"/>
          </w:tcPr>
          <w:p w14:paraId="71D9BB11" w14:textId="360853C1" w:rsidR="00DF027C" w:rsidRPr="004F3882" w:rsidRDefault="004F3882" w:rsidP="004F3882">
            <w:pPr>
              <w:pStyle w:val="Title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Database Storage Solution</w:t>
            </w:r>
          </w:p>
          <w:p w14:paraId="1AE4F2EB" w14:textId="77777777" w:rsidR="0071484F" w:rsidRDefault="004F3882" w:rsidP="00DF027C">
            <w:pPr>
              <w:pStyle w:val="Content"/>
            </w:pPr>
            <w:r>
              <w:t xml:space="preserve">For implementation, I have decided to use MySQL </w:t>
            </w:r>
            <w:r w:rsidR="0071484F">
              <w:t>DBMS.</w:t>
            </w:r>
          </w:p>
          <w:p w14:paraId="377ED656" w14:textId="74D33FA8" w:rsidR="00DF027C" w:rsidRDefault="00DF027C" w:rsidP="00DF027C">
            <w:pPr>
              <w:pStyle w:val="Content"/>
            </w:pPr>
            <w:bookmarkStart w:id="0" w:name="_GoBack"/>
            <w:bookmarkEnd w:id="0"/>
          </w:p>
          <w:p w14:paraId="17F16EA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242E7BC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40E0095A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1AA6E" w14:textId="77777777" w:rsidR="002E65BE" w:rsidRDefault="002E65BE">
      <w:r>
        <w:separator/>
      </w:r>
    </w:p>
    <w:p w14:paraId="09A4054C" w14:textId="77777777" w:rsidR="002E65BE" w:rsidRDefault="002E65BE"/>
  </w:endnote>
  <w:endnote w:type="continuationSeparator" w:id="0">
    <w:p w14:paraId="6A406AD6" w14:textId="77777777" w:rsidR="002E65BE" w:rsidRDefault="002E65BE">
      <w:r>
        <w:continuationSeparator/>
      </w:r>
    </w:p>
    <w:p w14:paraId="444F78AC" w14:textId="77777777" w:rsidR="002E65BE" w:rsidRDefault="002E65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E8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2194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12C69" w14:textId="77777777" w:rsidR="002E65BE" w:rsidRDefault="002E65BE">
      <w:r>
        <w:separator/>
      </w:r>
    </w:p>
    <w:p w14:paraId="4991AD68" w14:textId="77777777" w:rsidR="002E65BE" w:rsidRDefault="002E65BE"/>
  </w:footnote>
  <w:footnote w:type="continuationSeparator" w:id="0">
    <w:p w14:paraId="11997B97" w14:textId="77777777" w:rsidR="002E65BE" w:rsidRDefault="002E65BE">
      <w:r>
        <w:continuationSeparator/>
      </w:r>
    </w:p>
    <w:p w14:paraId="482709A0" w14:textId="77777777" w:rsidR="002E65BE" w:rsidRDefault="002E65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D299D3C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3584A5C" w14:textId="77777777" w:rsidR="00D077E9" w:rsidRDefault="00D077E9">
          <w:pPr>
            <w:pStyle w:val="Header"/>
          </w:pPr>
        </w:p>
      </w:tc>
    </w:tr>
  </w:tbl>
  <w:p w14:paraId="408203A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55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E65BE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72855"/>
    <w:rsid w:val="004B21A5"/>
    <w:rsid w:val="004F3882"/>
    <w:rsid w:val="005037F0"/>
    <w:rsid w:val="00516A86"/>
    <w:rsid w:val="005275F6"/>
    <w:rsid w:val="00572102"/>
    <w:rsid w:val="005F1BB0"/>
    <w:rsid w:val="00656C4D"/>
    <w:rsid w:val="006E5716"/>
    <w:rsid w:val="0071484F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042A"/>
  <w15:docId w15:val="{450B3142-8C26-4421-814A-70883C7C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e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DBDC99C2A14B499CC2B24375DA1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305B6-E5DC-4F6B-8F18-6DAFC5615D20}"/>
      </w:docPartPr>
      <w:docPartBody>
        <w:p w:rsidR="00000000" w:rsidRDefault="00F86F43">
          <w:pPr>
            <w:pStyle w:val="A4DBDC99C2A14B499CC2B24375DA1C5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26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2D6CA38208E48EE9A206FC9E3A44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D5D1-1D63-489A-B4FD-F27F0EDEEB49}"/>
      </w:docPartPr>
      <w:docPartBody>
        <w:p w:rsidR="00000000" w:rsidRDefault="00F86F43">
          <w:pPr>
            <w:pStyle w:val="42D6CA38208E48EE9A206FC9E3A440CD"/>
          </w:pPr>
          <w:r>
            <w:t>COMPANY NAME</w:t>
          </w:r>
        </w:p>
      </w:docPartBody>
    </w:docPart>
    <w:docPart>
      <w:docPartPr>
        <w:name w:val="368903896EB742EDB8C3BB56862C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57D72-124E-47A0-9DE6-8FF3B1410EB3}"/>
      </w:docPartPr>
      <w:docPartBody>
        <w:p w:rsidR="00000000" w:rsidRDefault="00F86F43">
          <w:pPr>
            <w:pStyle w:val="368903896EB742EDB8C3BB56862C0BCF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3B4EFD980ACB4FE4B41C210D7F64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2CEA-9396-4063-8C13-4DD47AF9ADBD}"/>
      </w:docPartPr>
      <w:docPartBody>
        <w:p w:rsidR="00000000" w:rsidRDefault="00F86F43">
          <w:pPr>
            <w:pStyle w:val="3B4EFD980ACB4FE4B41C210D7F64A660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43"/>
    <w:rsid w:val="00F8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A4DBDC99C2A14B499CC2B24375DA1C5D">
    <w:name w:val="A4DBDC99C2A14B499CC2B24375DA1C5D"/>
  </w:style>
  <w:style w:type="paragraph" w:customStyle="1" w:styleId="42D6CA38208E48EE9A206FC9E3A440CD">
    <w:name w:val="42D6CA38208E48EE9A206FC9E3A440CD"/>
  </w:style>
  <w:style w:type="paragraph" w:customStyle="1" w:styleId="4568C8CA978741DD8ABFB8CE09678861">
    <w:name w:val="4568C8CA978741DD8ABFB8CE09678861"/>
  </w:style>
  <w:style w:type="paragraph" w:customStyle="1" w:styleId="FF9A2FF3B8584A8BB468C3BD10B8093B">
    <w:name w:val="FF9A2FF3B8584A8BB468C3BD10B8093B"/>
  </w:style>
  <w:style w:type="paragraph" w:customStyle="1" w:styleId="368903896EB742EDB8C3BB56862C0BCF">
    <w:name w:val="368903896EB742EDB8C3BB56862C0BCF"/>
  </w:style>
  <w:style w:type="paragraph" w:customStyle="1" w:styleId="3B4EFD980ACB4FE4B41C210D7F64A660">
    <w:name w:val="3B4EFD980ACB4FE4B41C210D7F64A660"/>
  </w:style>
  <w:style w:type="paragraph" w:customStyle="1" w:styleId="2758ABD6F51C47A1AE1AE46785698571">
    <w:name w:val="2758ABD6F51C47A1AE1AE46785698571"/>
  </w:style>
  <w:style w:type="paragraph" w:customStyle="1" w:styleId="E5FD3764C1D047B3AD63654D9E5D3187">
    <w:name w:val="E5FD3764C1D047B3AD63654D9E5D3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630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Jeel</dc:creator>
  <cp:keywords/>
  <cp:lastModifiedBy>JEEL KAMLESHKUMAR PATEL</cp:lastModifiedBy>
  <cp:revision>1</cp:revision>
  <cp:lastPrinted>2006-08-01T17:47:00Z</cp:lastPrinted>
  <dcterms:created xsi:type="dcterms:W3CDTF">2019-10-26T04:27:00Z</dcterms:created>
  <dcterms:modified xsi:type="dcterms:W3CDTF">2019-10-26T14:57:00Z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